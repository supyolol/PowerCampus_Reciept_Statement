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8D9" w:rsidRDefault="008E58D9" w:rsidP="008E58D9">
      <w:pPr>
        <w:ind w:hanging="18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Thank you for your payment</w:t>
      </w:r>
      <w:r w:rsidR="009472A9">
        <w:rPr>
          <w:rFonts w:ascii="Arial" w:hAnsi="Arial" w:cs="Arial"/>
          <w:b/>
          <w:sz w:val="36"/>
        </w:rPr>
        <w:t>!</w:t>
      </w:r>
    </w:p>
    <w:p w:rsidR="003C4537" w:rsidRDefault="00F76A60" w:rsidP="00DF1F80">
      <w:pPr>
        <w:spacing w:after="40"/>
        <w:ind w:left="-187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t>Today’s Date</w:t>
      </w:r>
      <w:r w:rsidR="00DF1F8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TodayDate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«TodayDate»</w:t>
      </w:r>
      <w:r>
        <w:rPr>
          <w:rFonts w:ascii="Arial" w:hAnsi="Arial" w:cs="Arial"/>
        </w:rPr>
        <w:fldChar w:fldCharType="end"/>
      </w:r>
    </w:p>
    <w:p w:rsidR="003C4537" w:rsidRDefault="00F76A60" w:rsidP="00DF1F80">
      <w:pPr>
        <w:spacing w:after="40"/>
        <w:ind w:left="-187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t>Student ID</w:t>
      </w:r>
      <w:r w:rsidR="00DF1F8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peopleID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«peopleID»</w:t>
      </w:r>
      <w:r>
        <w:rPr>
          <w:rFonts w:ascii="Arial" w:hAnsi="Arial" w:cs="Arial"/>
        </w:rPr>
        <w:fldChar w:fldCharType="end"/>
      </w:r>
    </w:p>
    <w:p w:rsidR="003C4537" w:rsidRDefault="008560A3" w:rsidP="00DF1F80">
      <w:pPr>
        <w:spacing w:after="40"/>
        <w:ind w:left="-187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first_name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«first_name»</w:t>
      </w:r>
      <w:r>
        <w:rPr>
          <w:rFonts w:ascii="Arial" w:hAnsi="Arial" w:cs="Arial"/>
        </w:rPr>
        <w:fldChar w:fldCharType="end"/>
      </w:r>
      <w:r w:rsidR="002312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last_name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«last_name»</w:t>
      </w:r>
      <w:r>
        <w:rPr>
          <w:rFonts w:ascii="Arial" w:hAnsi="Arial" w:cs="Arial"/>
        </w:rPr>
        <w:fldChar w:fldCharType="end"/>
      </w:r>
    </w:p>
    <w:p w:rsidR="003C4537" w:rsidRDefault="008560A3" w:rsidP="00DF1F80">
      <w:pPr>
        <w:spacing w:after="40"/>
        <w:ind w:left="-187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street1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«street1»</w:t>
      </w:r>
      <w:r>
        <w:rPr>
          <w:rFonts w:ascii="Arial" w:hAnsi="Arial" w:cs="Arial"/>
        </w:rPr>
        <w:fldChar w:fldCharType="end"/>
      </w:r>
    </w:p>
    <w:p w:rsidR="00B92DBF" w:rsidRPr="003C4537" w:rsidRDefault="008560A3" w:rsidP="00DF1F80">
      <w:pPr>
        <w:spacing w:after="40"/>
        <w:ind w:left="-187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city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«city»</w:t>
      </w:r>
      <w:r>
        <w:rPr>
          <w:rFonts w:ascii="Arial" w:hAnsi="Arial" w:cs="Arial"/>
        </w:rPr>
        <w:fldChar w:fldCharType="end"/>
      </w:r>
      <w:r w:rsidR="0023126A">
        <w:rPr>
          <w:rFonts w:ascii="Arial" w:hAnsi="Arial" w:cs="Arial"/>
        </w:rPr>
        <w:t>,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state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«state»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zip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«zip»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</w:p>
    <w:p w:rsidR="001E2731" w:rsidRDefault="001E2731" w:rsidP="003C4537">
      <w:pPr>
        <w:ind w:right="-234"/>
        <w:rPr>
          <w:rFonts w:ascii="Arial" w:hAnsi="Arial" w:cs="Arial"/>
        </w:rPr>
      </w:pPr>
    </w:p>
    <w:p w:rsidR="00D7198C" w:rsidRPr="00B20470" w:rsidRDefault="00D7198C" w:rsidP="00293455">
      <w:pPr>
        <w:jc w:val="center"/>
        <w:rPr>
          <w:rFonts w:ascii="Arial" w:hAnsi="Arial" w:cs="Arial"/>
          <w:b/>
          <w:sz w:val="24"/>
        </w:rPr>
      </w:pPr>
    </w:p>
    <w:tbl>
      <w:tblPr>
        <w:tblStyle w:val="GridTable4-Accent1"/>
        <w:tblW w:w="8863" w:type="dxa"/>
        <w:tblInd w:w="-185" w:type="dxa"/>
        <w:tblLook w:val="04A0" w:firstRow="1" w:lastRow="0" w:firstColumn="1" w:lastColumn="0" w:noHBand="0" w:noVBand="1"/>
        <w:tblCaption w:val="Credit_Table"/>
      </w:tblPr>
      <w:tblGrid>
        <w:gridCol w:w="1517"/>
        <w:gridCol w:w="2340"/>
        <w:gridCol w:w="3423"/>
        <w:gridCol w:w="1583"/>
      </w:tblGrid>
      <w:tr w:rsidR="001D031D" w:rsidTr="00051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430B5B" w:rsidRDefault="008E58D9" w:rsidP="00B20470">
            <w:pPr>
              <w:tabs>
                <w:tab w:val="left" w:pos="28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Entry Date</w:t>
            </w:r>
          </w:p>
        </w:tc>
        <w:tc>
          <w:tcPr>
            <w:tcW w:w="1350" w:type="dxa"/>
          </w:tcPr>
          <w:p w:rsidR="00430B5B" w:rsidRDefault="001D031D" w:rsidP="00B20470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Academic </w:t>
            </w:r>
            <w:r w:rsidR="008E58D9">
              <w:rPr>
                <w:rFonts w:ascii="Arial" w:hAnsi="Arial" w:cs="Arial"/>
              </w:rPr>
              <w:t>Year/</w:t>
            </w:r>
            <w:r w:rsidR="00430B5B">
              <w:rPr>
                <w:rFonts w:ascii="Arial" w:hAnsi="Arial" w:cs="Arial"/>
              </w:rPr>
              <w:t>Term</w:t>
            </w:r>
          </w:p>
        </w:tc>
        <w:tc>
          <w:tcPr>
            <w:tcW w:w="4557" w:type="dxa"/>
          </w:tcPr>
          <w:p w:rsidR="00430B5B" w:rsidRDefault="00430B5B" w:rsidP="00B20470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606" w:type="dxa"/>
          </w:tcPr>
          <w:p w:rsidR="00430B5B" w:rsidRDefault="00430B5B" w:rsidP="00B92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  <w:bookmarkStart w:id="0" w:name="CreditTable"/>
            <w:bookmarkEnd w:id="0"/>
          </w:p>
        </w:tc>
      </w:tr>
      <w:tr w:rsidR="00430B5B" w:rsidTr="00051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430B5B" w:rsidRPr="0081004F" w:rsidRDefault="008E58D9" w:rsidP="00B92DBF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  <w:b w:val="0"/>
              </w:rPr>
              <w:instrText xml:space="preserve"> MERGEFIELD  c_entryDate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</w:rPr>
              <w:t>«c_entryDate»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350" w:type="dxa"/>
          </w:tcPr>
          <w:p w:rsidR="00430B5B" w:rsidRPr="00043DBB" w:rsidRDefault="008E58D9" w:rsidP="00B92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004F">
              <w:rPr>
                <w:rFonts w:ascii="Arial" w:hAnsi="Arial" w:cs="Arial"/>
              </w:rPr>
              <w:fldChar w:fldCharType="begin"/>
            </w:r>
            <w:r w:rsidRPr="0081004F">
              <w:rPr>
                <w:rFonts w:ascii="Arial" w:hAnsi="Arial" w:cs="Arial"/>
              </w:rPr>
              <w:instrText xml:space="preserve"> MERGEFIELD  C_YEAR  \* MERGEFORMAT </w:instrText>
            </w:r>
            <w:r w:rsidRPr="0081004F">
              <w:rPr>
                <w:rFonts w:ascii="Arial" w:hAnsi="Arial" w:cs="Arial"/>
              </w:rPr>
              <w:fldChar w:fldCharType="separate"/>
            </w:r>
            <w:r w:rsidRPr="0081004F">
              <w:rPr>
                <w:rFonts w:ascii="Arial" w:hAnsi="Arial" w:cs="Arial"/>
                <w:noProof/>
              </w:rPr>
              <w:t>«C_YEAR»</w:t>
            </w:r>
            <w:r w:rsidRPr="0081004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/</w:t>
            </w:r>
            <w:r w:rsidR="0081004F">
              <w:rPr>
                <w:rFonts w:ascii="Arial" w:hAnsi="Arial" w:cs="Arial"/>
              </w:rPr>
              <w:fldChar w:fldCharType="begin"/>
            </w:r>
            <w:r w:rsidR="0081004F">
              <w:rPr>
                <w:rFonts w:ascii="Arial" w:hAnsi="Arial" w:cs="Arial"/>
              </w:rPr>
              <w:instrText xml:space="preserve"> MERGEFIELD  C_TERM  \* MERGEFORMAT </w:instrText>
            </w:r>
            <w:r w:rsidR="0081004F">
              <w:rPr>
                <w:rFonts w:ascii="Arial" w:hAnsi="Arial" w:cs="Arial"/>
              </w:rPr>
              <w:fldChar w:fldCharType="separate"/>
            </w:r>
            <w:r w:rsidR="0081004F">
              <w:rPr>
                <w:rFonts w:ascii="Arial" w:hAnsi="Arial" w:cs="Arial"/>
                <w:noProof/>
              </w:rPr>
              <w:t>«C_TERM»</w:t>
            </w:r>
            <w:r w:rsidR="0081004F">
              <w:rPr>
                <w:rFonts w:ascii="Arial" w:hAnsi="Arial" w:cs="Arial"/>
              </w:rPr>
              <w:fldChar w:fldCharType="end"/>
            </w:r>
          </w:p>
        </w:tc>
        <w:tc>
          <w:tcPr>
            <w:tcW w:w="4557" w:type="dxa"/>
          </w:tcPr>
          <w:p w:rsidR="00430B5B" w:rsidRPr="0081004F" w:rsidRDefault="0081004F" w:rsidP="00B92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004F">
              <w:rPr>
                <w:rFonts w:ascii="Arial" w:hAnsi="Arial" w:cs="Arial"/>
              </w:rPr>
              <w:fldChar w:fldCharType="begin"/>
            </w:r>
            <w:r w:rsidRPr="0081004F">
              <w:rPr>
                <w:rFonts w:ascii="Arial" w:hAnsi="Arial" w:cs="Arial"/>
              </w:rPr>
              <w:instrText xml:space="preserve"> MERGEFIELD  C_CRG_CRD_DESC  \* MERGEFORMAT </w:instrText>
            </w:r>
            <w:r w:rsidRPr="0081004F">
              <w:rPr>
                <w:rFonts w:ascii="Arial" w:hAnsi="Arial" w:cs="Arial"/>
              </w:rPr>
              <w:fldChar w:fldCharType="separate"/>
            </w:r>
            <w:r w:rsidRPr="0081004F">
              <w:rPr>
                <w:rFonts w:ascii="Arial" w:hAnsi="Arial" w:cs="Arial"/>
                <w:noProof/>
              </w:rPr>
              <w:t>«C_CRG_CRD_DESC»</w:t>
            </w:r>
            <w:r w:rsidRPr="0081004F">
              <w:rPr>
                <w:rFonts w:ascii="Arial" w:hAnsi="Arial" w:cs="Arial"/>
              </w:rPr>
              <w:fldChar w:fldCharType="end"/>
            </w:r>
          </w:p>
        </w:tc>
        <w:tc>
          <w:tcPr>
            <w:tcW w:w="1606" w:type="dxa"/>
          </w:tcPr>
          <w:p w:rsidR="00430B5B" w:rsidRDefault="0081004F" w:rsidP="00B92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C_AMOUNT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«C_AMOUNT»</w:t>
            </w:r>
            <w:r>
              <w:rPr>
                <w:rFonts w:ascii="Arial" w:hAnsi="Arial" w:cs="Arial"/>
              </w:rPr>
              <w:fldChar w:fldCharType="end"/>
            </w:r>
            <w:r w:rsidR="00430B5B">
              <w:rPr>
                <w:rFonts w:ascii="Arial" w:hAnsi="Arial" w:cs="Arial"/>
              </w:rPr>
              <w:fldChar w:fldCharType="begin"/>
            </w:r>
            <w:r w:rsidR="00430B5B">
              <w:rPr>
                <w:rFonts w:ascii="Arial" w:hAnsi="Arial" w:cs="Arial"/>
              </w:rPr>
              <w:instrText xml:space="preserve"> MERGEFIELD  creditamount  \* MERGEFORMAT </w:instrText>
            </w:r>
            <w:r w:rsidR="00430B5B">
              <w:rPr>
                <w:rFonts w:ascii="Arial" w:hAnsi="Arial" w:cs="Arial"/>
              </w:rPr>
              <w:fldChar w:fldCharType="end"/>
            </w:r>
          </w:p>
        </w:tc>
      </w:tr>
    </w:tbl>
    <w:p w:rsidR="00B20470" w:rsidRDefault="00B20470" w:rsidP="00B92DBF">
      <w:pPr>
        <w:rPr>
          <w:rFonts w:ascii="Arial" w:hAnsi="Arial" w:cs="Arial"/>
        </w:rPr>
      </w:pPr>
    </w:p>
    <w:p w:rsidR="009472A9" w:rsidRPr="009472A9" w:rsidRDefault="009472A9" w:rsidP="009472A9">
      <w:pPr>
        <w:ind w:left="-180"/>
        <w:rPr>
          <w:rFonts w:ascii="Arial" w:hAnsi="Arial" w:cs="Arial"/>
          <w:b/>
          <w:sz w:val="24"/>
        </w:rPr>
      </w:pPr>
    </w:p>
    <w:p w:rsidR="00D7198C" w:rsidRPr="00B01D12" w:rsidRDefault="00D7198C" w:rsidP="009472A9">
      <w:pPr>
        <w:ind w:left="-180"/>
        <w:rPr>
          <w:rFonts w:ascii="Arial" w:hAnsi="Arial" w:cs="Arial"/>
          <w:sz w:val="24"/>
        </w:rPr>
      </w:pPr>
      <w:bookmarkStart w:id="1" w:name="_GoBack"/>
      <w:bookmarkEnd w:id="1"/>
    </w:p>
    <w:sectPr w:rsidR="00D7198C" w:rsidRPr="00B01D12" w:rsidSect="006E1B5C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2880" w:right="1872" w:bottom="2160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5B6" w:rsidRDefault="003D25B6" w:rsidP="00117670">
      <w:r>
        <w:separator/>
      </w:r>
    </w:p>
  </w:endnote>
  <w:endnote w:type="continuationSeparator" w:id="0">
    <w:p w:rsidR="003D25B6" w:rsidRDefault="003D25B6" w:rsidP="0011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B5C" w:rsidRDefault="00195802">
    <w:pPr>
      <w:pStyle w:val="Footer"/>
    </w:pPr>
    <w:r>
      <w:rPr>
        <w:noProof/>
      </w:rPr>
      <w:drawing>
        <wp:anchor distT="0" distB="0" distL="114300" distR="114300" simplePos="0" relativeHeight="251671552" behindDoc="1" locked="0" layoutInCell="1" allowOverlap="1" wp14:anchorId="7A7F3D42" wp14:editId="7E5E0742">
          <wp:simplePos x="0" y="0"/>
          <wp:positionH relativeFrom="column">
            <wp:posOffset>-1240318</wp:posOffset>
          </wp:positionH>
          <wp:positionV relativeFrom="paragraph">
            <wp:posOffset>210185</wp:posOffset>
          </wp:positionV>
          <wp:extent cx="7828280" cy="397510"/>
          <wp:effectExtent l="0" t="0" r="127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ooter-no wor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828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1B5C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776AE87D" wp14:editId="5B65EBA2">
              <wp:simplePos x="0" y="0"/>
              <wp:positionH relativeFrom="column">
                <wp:posOffset>1832649</wp:posOffset>
              </wp:positionH>
              <wp:positionV relativeFrom="paragraph">
                <wp:posOffset>260490</wp:posOffset>
              </wp:positionV>
              <wp:extent cx="2360930" cy="1404620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1B5C" w:rsidRDefault="006E1B5C" w:rsidP="006E1B5C">
                          <w:proofErr w:type="gramStart"/>
                          <w:r w:rsidRPr="00907C2F"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18"/>
                            </w:rPr>
                            <w:t>CHALLENGE  •</w:t>
                          </w:r>
                          <w:proofErr w:type="gramEnd"/>
                          <w:r w:rsidRPr="00907C2F"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18"/>
                            </w:rPr>
                            <w:t xml:space="preserve">  CREATE  •  CONNECT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6AE8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4.3pt;margin-top:20.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" filled="f" stroked="f">
              <v:textbox style="mso-fit-shape-to-text:t">
                <w:txbxContent>
                  <w:p w:rsidR="006E1B5C" w:rsidRDefault="006E1B5C" w:rsidP="006E1B5C">
                    <w:proofErr w:type="gramStart"/>
                    <w:r w:rsidRPr="00907C2F">
                      <w:rPr>
                        <w:rFonts w:ascii="Montserrat" w:hAnsi="Montserrat"/>
                        <w:b/>
                        <w:color w:val="FFFFFF" w:themeColor="background1"/>
                        <w:sz w:val="18"/>
                      </w:rPr>
                      <w:t>CHALLENGE  •</w:t>
                    </w:r>
                    <w:proofErr w:type="gramEnd"/>
                    <w:r w:rsidRPr="00907C2F">
                      <w:rPr>
                        <w:rFonts w:ascii="Montserrat" w:hAnsi="Montserrat"/>
                        <w:b/>
                        <w:color w:val="FFFFFF" w:themeColor="background1"/>
                        <w:sz w:val="18"/>
                      </w:rPr>
                      <w:t xml:space="preserve">  CREATE  •  CONNECT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D6A" w:rsidRPr="00907C2F" w:rsidRDefault="00934D6A" w:rsidP="00934D6A">
    <w:pPr>
      <w:pStyle w:val="ListParagraph"/>
      <w:jc w:val="center"/>
      <w:rPr>
        <w:rFonts w:ascii="Montserrat" w:hAnsi="Montserrat"/>
        <w:b/>
        <w:color w:val="FFFFFF" w:themeColor="background1"/>
        <w:sz w:val="18"/>
      </w:rPr>
    </w:pPr>
  </w:p>
  <w:p w:rsidR="00934D6A" w:rsidRDefault="00934D6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>
              <wp:simplePos x="0" y="0"/>
              <wp:positionH relativeFrom="column">
                <wp:posOffset>1650365</wp:posOffset>
              </wp:positionH>
              <wp:positionV relativeFrom="paragraph">
                <wp:posOffset>290150</wp:posOffset>
              </wp:positionV>
              <wp:extent cx="2360930" cy="140462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4D6A" w:rsidRDefault="00934D6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29.95pt;margin-top:22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" filled="f" stroked="f">
              <v:textbox style="mso-fit-shape-to-text:t">
                <w:txbxContent>
                  <w:p w:rsidR="00934D6A" w:rsidRDefault="00934D6A"/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545DD686" wp14:editId="2EFBA4CD">
          <wp:simplePos x="0" y="0"/>
          <wp:positionH relativeFrom="column">
            <wp:posOffset>-1189355</wp:posOffset>
          </wp:positionH>
          <wp:positionV relativeFrom="paragraph">
            <wp:posOffset>199862</wp:posOffset>
          </wp:positionV>
          <wp:extent cx="7828280" cy="398067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ooter-no wor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8280" cy="398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5B6" w:rsidRDefault="003D25B6" w:rsidP="00117670">
      <w:r>
        <w:separator/>
      </w:r>
    </w:p>
  </w:footnote>
  <w:footnote w:type="continuationSeparator" w:id="0">
    <w:p w:rsidR="003D25B6" w:rsidRDefault="003D25B6" w:rsidP="00117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670" w:rsidRDefault="006E1B5C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79FEB7" wp14:editId="312D7B16">
          <wp:simplePos x="0" y="0"/>
          <wp:positionH relativeFrom="column">
            <wp:posOffset>4913641</wp:posOffset>
          </wp:positionH>
          <wp:positionV relativeFrom="paragraph">
            <wp:posOffset>-460155</wp:posOffset>
          </wp:positionV>
          <wp:extent cx="1205404" cy="168340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ag - 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404" cy="1683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17670">
      <w:ptab w:relativeTo="margin" w:alignment="center" w:leader="none"/>
    </w:r>
    <w:r w:rsidR="00117670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E2" w:rsidRDefault="00934D6A">
    <w:pPr>
      <w:pStyle w:val="Header"/>
    </w:pPr>
    <w:r w:rsidRPr="00117670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A3E4482" wp14:editId="6D2CD4D0">
              <wp:simplePos x="0" y="0"/>
              <wp:positionH relativeFrom="column">
                <wp:posOffset>2832622</wp:posOffset>
              </wp:positionH>
              <wp:positionV relativeFrom="paragraph">
                <wp:posOffset>-287655</wp:posOffset>
              </wp:positionV>
              <wp:extent cx="1974215" cy="1404620"/>
              <wp:effectExtent l="0" t="0" r="698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2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670" w:rsidRDefault="0011767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A3E448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3.05pt;margin-top:-22.65pt;width:155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" stroked="f">
              <v:textbox style="mso-fit-shape-to-text:t">
                <w:txbxContent>
                  <w:p w:rsidR="00117670" w:rsidRDefault="00117670"/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wMbc0NTcxMzI3MDFW0lEKTi0uzszPAykwrAUAWzchZiwAAAA="/>
  </w:docVars>
  <w:rsids>
    <w:rsidRoot w:val="003F5DB9"/>
    <w:rsid w:val="000350EE"/>
    <w:rsid w:val="00043DBB"/>
    <w:rsid w:val="00050F0D"/>
    <w:rsid w:val="0005102C"/>
    <w:rsid w:val="00092466"/>
    <w:rsid w:val="00095848"/>
    <w:rsid w:val="000E53DB"/>
    <w:rsid w:val="000F65DC"/>
    <w:rsid w:val="001026EF"/>
    <w:rsid w:val="0010336A"/>
    <w:rsid w:val="00117670"/>
    <w:rsid w:val="00136FBD"/>
    <w:rsid w:val="00154FB7"/>
    <w:rsid w:val="0018504E"/>
    <w:rsid w:val="00195802"/>
    <w:rsid w:val="001B5FE2"/>
    <w:rsid w:val="001D031D"/>
    <w:rsid w:val="001D254C"/>
    <w:rsid w:val="001E2731"/>
    <w:rsid w:val="001F47F6"/>
    <w:rsid w:val="0023126A"/>
    <w:rsid w:val="00254186"/>
    <w:rsid w:val="00277641"/>
    <w:rsid w:val="00293455"/>
    <w:rsid w:val="0031535A"/>
    <w:rsid w:val="003B1BD8"/>
    <w:rsid w:val="003C4537"/>
    <w:rsid w:val="003C49BD"/>
    <w:rsid w:val="003D25B6"/>
    <w:rsid w:val="003E4506"/>
    <w:rsid w:val="003F5DB9"/>
    <w:rsid w:val="00430B5B"/>
    <w:rsid w:val="0046002C"/>
    <w:rsid w:val="004A74A6"/>
    <w:rsid w:val="004D3242"/>
    <w:rsid w:val="004E5A19"/>
    <w:rsid w:val="00506AE5"/>
    <w:rsid w:val="0053520F"/>
    <w:rsid w:val="00535490"/>
    <w:rsid w:val="005F78BB"/>
    <w:rsid w:val="00620D5A"/>
    <w:rsid w:val="00637E67"/>
    <w:rsid w:val="006846B2"/>
    <w:rsid w:val="006B3D2D"/>
    <w:rsid w:val="006C0C1C"/>
    <w:rsid w:val="006E1B5C"/>
    <w:rsid w:val="00713819"/>
    <w:rsid w:val="00734CBE"/>
    <w:rsid w:val="007A2254"/>
    <w:rsid w:val="007D3DA6"/>
    <w:rsid w:val="0081004F"/>
    <w:rsid w:val="0081129E"/>
    <w:rsid w:val="00855A65"/>
    <w:rsid w:val="008560A3"/>
    <w:rsid w:val="008573ED"/>
    <w:rsid w:val="008872CE"/>
    <w:rsid w:val="00895FD0"/>
    <w:rsid w:val="008A6CAF"/>
    <w:rsid w:val="008B1BFE"/>
    <w:rsid w:val="008E58D9"/>
    <w:rsid w:val="008F1FE8"/>
    <w:rsid w:val="00905515"/>
    <w:rsid w:val="00934D6A"/>
    <w:rsid w:val="009472A9"/>
    <w:rsid w:val="00960AC1"/>
    <w:rsid w:val="009F55A8"/>
    <w:rsid w:val="00A03D7E"/>
    <w:rsid w:val="00A37470"/>
    <w:rsid w:val="00A47302"/>
    <w:rsid w:val="00A5711B"/>
    <w:rsid w:val="00A616B2"/>
    <w:rsid w:val="00A65464"/>
    <w:rsid w:val="00A668F2"/>
    <w:rsid w:val="00A942F2"/>
    <w:rsid w:val="00AB3C10"/>
    <w:rsid w:val="00AC3DF1"/>
    <w:rsid w:val="00AD1931"/>
    <w:rsid w:val="00AF3552"/>
    <w:rsid w:val="00B01D12"/>
    <w:rsid w:val="00B20470"/>
    <w:rsid w:val="00B7796A"/>
    <w:rsid w:val="00B92DBF"/>
    <w:rsid w:val="00BC157A"/>
    <w:rsid w:val="00BF27C1"/>
    <w:rsid w:val="00C36FC4"/>
    <w:rsid w:val="00C80805"/>
    <w:rsid w:val="00CA5237"/>
    <w:rsid w:val="00CC094C"/>
    <w:rsid w:val="00CE1F0A"/>
    <w:rsid w:val="00CF6A93"/>
    <w:rsid w:val="00D17091"/>
    <w:rsid w:val="00D62964"/>
    <w:rsid w:val="00D7198C"/>
    <w:rsid w:val="00D94CEA"/>
    <w:rsid w:val="00D94D8F"/>
    <w:rsid w:val="00DC70E6"/>
    <w:rsid w:val="00DF1F80"/>
    <w:rsid w:val="00E07AD8"/>
    <w:rsid w:val="00E1246B"/>
    <w:rsid w:val="00E4413D"/>
    <w:rsid w:val="00E63502"/>
    <w:rsid w:val="00F24704"/>
    <w:rsid w:val="00F32868"/>
    <w:rsid w:val="00F76A60"/>
    <w:rsid w:val="00F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915CC4"/>
  <w15:chartTrackingRefBased/>
  <w15:docId w15:val="{AFBAD56F-EF85-4442-87D1-C79DA31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B5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A5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7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67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7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670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B2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204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34D6A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table" w:styleId="ListTable4-Accent1">
    <w:name w:val="List Table 4 Accent 1"/>
    <w:basedOn w:val="TableNormal"/>
    <w:uiPriority w:val="49"/>
    <w:rsid w:val="009F55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frain.ledesma\PycharmProjects\StatementMerge\NEW_NEW_LETTE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NEW_NEW_LETTER_TEMPLATE.dotx</Template>
  <TotalTime>2669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Ledesma</dc:creator>
  <cp:keywords/>
  <dc:description/>
  <cp:lastModifiedBy>Efrain Ledesma</cp:lastModifiedBy>
  <cp:revision>46</cp:revision>
  <cp:lastPrinted>2020-05-19T18:06:00Z</cp:lastPrinted>
  <dcterms:created xsi:type="dcterms:W3CDTF">2021-04-30T20:42:00Z</dcterms:created>
  <dcterms:modified xsi:type="dcterms:W3CDTF">2022-04-15T23:45:00Z</dcterms:modified>
</cp:coreProperties>
</file>